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14:paraId="107FEC82" w14:textId="77777777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14:paraId="0B0AB904" w14:textId="77777777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19061F5" w14:textId="77777777"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14:paraId="06F9A5DE" w14:textId="77777777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35688D18" w14:textId="2B1EFE1B" w:rsidR="00F70780" w:rsidRDefault="00EC7089" w:rsidP="00160851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0</w:t>
                  </w:r>
                  <w:r w:rsidR="00EA0439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20</w:t>
                  </w:r>
                  <w:r w:rsidR="00F70780"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 w:rsidR="009321E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</w:tc>
            </w:tr>
            <w:tr w:rsidR="00F70780" w14:paraId="40BAED9F" w14:textId="77777777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25CE873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14E637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74A7DFC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6FCFF76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1852EF81" w14:textId="77777777"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5E3ACAB8" w14:textId="77777777"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16A0EDC7" w14:textId="77777777" w:rsidR="00AD58AF" w:rsidRDefault="00AD58AF" w:rsidP="00F70780">
      <w:pPr>
        <w:spacing w:line="240" w:lineRule="auto"/>
      </w:pPr>
    </w:p>
    <w:p w14:paraId="36CEA7C3" w14:textId="77777777"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참가팀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137"/>
        <w:gridCol w:w="1854"/>
        <w:gridCol w:w="1695"/>
        <w:gridCol w:w="2507"/>
        <w:gridCol w:w="465"/>
        <w:gridCol w:w="1365"/>
      </w:tblGrid>
      <w:tr w:rsidR="00F70780" w:rsidRPr="00F70780" w14:paraId="7864D5C7" w14:textId="77777777" w:rsidTr="00E02193">
        <w:trPr>
          <w:trHeight w:val="426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6ADB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8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3496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14:paraId="2901773B" w14:textId="77777777" w:rsidTr="00E02193">
        <w:trPr>
          <w:trHeight w:val="390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A24CF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60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2FA3B" w14:textId="34FD0746" w:rsidR="00F70780" w:rsidRPr="00AD228F" w:rsidRDefault="007B0C1D" w:rsidP="00AD22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0C1D">
              <w:rPr>
                <w:rFonts w:ascii="맑은 고딕" w:eastAsia="맑은 고딕" w:hAnsi="맑은 고딕" w:cs="굴림"/>
                <w:i/>
                <w:iCs/>
                <w:color w:val="000000" w:themeColor="text1"/>
                <w:kern w:val="0"/>
                <w:sz w:val="18"/>
                <w:szCs w:val="18"/>
              </w:rPr>
              <w:t>MPSec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68BE4" w14:textId="460B7C6D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( </w:t>
            </w:r>
            <w:r w:rsidR="007B0C1D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14:paraId="44563A4E" w14:textId="77777777" w:rsidTr="00E02193">
        <w:trPr>
          <w:trHeight w:val="426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7DE43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68349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7644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EF30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F0BD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14:paraId="5077A523" w14:textId="77777777" w:rsidTr="00E02193">
        <w:trPr>
          <w:trHeight w:val="417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79E33" w14:textId="77777777"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CD887" w14:textId="28F89161" w:rsidR="00F70780" w:rsidRPr="00F70780" w:rsidRDefault="007B0C1D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김준희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B9041" w14:textId="476197FB" w:rsidR="00F70780" w:rsidRPr="00F70780" w:rsidRDefault="007B0C1D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MIDAS IT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9E5F5" w14:textId="6B298129" w:rsidR="00F70780" w:rsidRPr="00F70780" w:rsidRDefault="007B0C1D" w:rsidP="007B0C1D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연구소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A166" w14:textId="45F3024D" w:rsidR="00F70780" w:rsidRPr="00F70780" w:rsidRDefault="007B0C1D" w:rsidP="007B0C1D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담당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연구원</w:t>
            </w:r>
          </w:p>
        </w:tc>
      </w:tr>
      <w:tr w:rsidR="00AD228F" w:rsidRPr="00F70780" w14:paraId="6F11406B" w14:textId="77777777" w:rsidTr="00E02193">
        <w:trPr>
          <w:trHeight w:val="476"/>
          <w:jc w:val="center"/>
        </w:trPr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71CD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14:paraId="40E91D05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B3144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DDF7C" w14:textId="022B1AFB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225" w:dyaOrig="225" w14:anchorId="4F772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42.6pt;height:20.4pt" o:ole="">
                  <v:imagedata r:id="rId8" o:title=""/>
                </v:shape>
                <w:control r:id="rId9" w:name="CheckBox13" w:shapeid="_x0000_i1057"/>
              </w:object>
            </w:r>
          </w:p>
        </w:tc>
        <w:tc>
          <w:tcPr>
            <w:tcW w:w="43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37375" w14:textId="32AF9890" w:rsidR="00AD228F" w:rsidRPr="00F70780" w:rsidRDefault="00AD228F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2A5C1CB1">
                <v:shape id="_x0000_i1089" type="#_x0000_t75" style="width:47.4pt;height:20.4pt" o:ole="">
                  <v:imagedata r:id="rId10" o:title=""/>
                </v:shape>
                <w:control r:id="rId11" w:name="CheckBox14" w:shapeid="_x0000_i1089"/>
              </w:object>
            </w:r>
          </w:p>
        </w:tc>
      </w:tr>
      <w:tr w:rsidR="00AD228F" w:rsidRPr="00F70780" w14:paraId="6C5BEC28" w14:textId="77777777" w:rsidTr="00E02193">
        <w:trPr>
          <w:trHeight w:val="476"/>
          <w:jc w:val="center"/>
        </w:trPr>
        <w:tc>
          <w:tcPr>
            <w:tcW w:w="70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03E13ED0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3617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자유과제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E0884" w14:textId="5F767236" w:rsidR="00AD228F" w:rsidRPr="0043027E" w:rsidRDefault="00AD228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2AC56A80">
                <v:shape id="_x0000_i1061" type="#_x0000_t75" style="width:64.8pt;height:18.6pt" o:ole="">
                  <v:imagedata r:id="rId12" o:title=""/>
                </v:shape>
                <w:control r:id="rId13" w:name="CheckBox5" w:shapeid="_x0000_i1061"/>
              </w:object>
            </w:r>
          </w:p>
        </w:tc>
        <w:tc>
          <w:tcPr>
            <w:tcW w:w="169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96920" w14:textId="78B8BFEE" w:rsidR="00AD228F" w:rsidRPr="00F70780" w:rsidRDefault="00AD228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2936CD1">
                <v:shape id="_x0000_i1063" type="#_x0000_t75" style="width:73.8pt;height:18.6pt" o:ole="">
                  <v:imagedata r:id="rId14" o:title=""/>
                </v:shape>
                <w:control r:id="rId15" w:name="CheckBox6" w:shapeid="_x0000_i1063"/>
              </w:object>
            </w:r>
          </w:p>
        </w:tc>
        <w:tc>
          <w:tcPr>
            <w:tcW w:w="2507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2BACD" w14:textId="0F5878BB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1CC2703C">
                <v:shape id="_x0000_i1065" type="#_x0000_t75" style="width:76.8pt;height:18.6pt" o:ole="">
                  <v:imagedata r:id="rId16" o:title=""/>
                </v:shape>
                <w:control r:id="rId17" w:name="CheckBox7" w:shapeid="_x0000_i1065"/>
              </w:objec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543EF" w14:textId="687A4FE4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6A586D42">
                <v:shape id="_x0000_i1091" type="#_x0000_t75" style="width:1in;height:18.6pt" o:ole="">
                  <v:imagedata r:id="rId18" o:title=""/>
                </v:shape>
                <w:control r:id="rId19" w:name="CheckBox8" w:shapeid="_x0000_i1091"/>
              </w:object>
            </w:r>
          </w:p>
        </w:tc>
      </w:tr>
      <w:tr w:rsidR="00AD228F" w:rsidRPr="00F70780" w14:paraId="41199638" w14:textId="77777777" w:rsidTr="00AD228F">
        <w:trPr>
          <w:trHeight w:val="770"/>
          <w:jc w:val="center"/>
        </w:trPr>
        <w:tc>
          <w:tcPr>
            <w:tcW w:w="70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1D7FAD8C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4631A6CE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90998" w14:textId="29795526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5D647768">
                <v:shape id="_x0000_i1069" type="#_x0000_t75" style="width:81.6pt;height:18.6pt" o:ole="">
                  <v:imagedata r:id="rId20" o:title=""/>
                </v:shape>
                <w:control r:id="rId21" w:name="CheckBox9" w:shapeid="_x0000_i1069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2077B" w14:textId="6276F0C3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245C957">
                <v:shape id="_x0000_i1071" type="#_x0000_t75" style="width:53.4pt;height:18.6pt" o:ole="">
                  <v:imagedata r:id="rId22" o:title=""/>
                </v:shape>
                <w:control r:id="rId23" w:name="CheckBox10" w:shapeid="_x0000_i1071"/>
              </w:objec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5A584" w14:textId="5BB02705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A49F268">
                <v:shape id="_x0000_i1073" type="#_x0000_t75" style="width:56.4pt;height:18.6pt" o:ole="">
                  <v:imagedata r:id="rId24" o:title=""/>
                </v:shape>
                <w:control r:id="rId25" w:name="CheckBox11" w:shapeid="_x0000_i1073"/>
              </w:objec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B9CC2" w14:textId="41CE444F" w:rsidR="00AD228F" w:rsidRPr="00F70780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01E57DE4">
                <v:shape id="_x0000_i1075" type="#_x0000_t75" style="width:56.4pt;height:18.6pt" o:ole="">
                  <v:imagedata r:id="rId26" o:title=""/>
                </v:shape>
                <w:control r:id="rId27" w:name="CheckBox111" w:shapeid="_x0000_i1075"/>
              </w:object>
            </w:r>
          </w:p>
        </w:tc>
      </w:tr>
      <w:tr w:rsidR="00AD228F" w:rsidRPr="00F70780" w14:paraId="2BB1C610" w14:textId="77777777" w:rsidTr="00AD228F">
        <w:trPr>
          <w:trHeight w:val="770"/>
          <w:jc w:val="center"/>
        </w:trPr>
        <w:tc>
          <w:tcPr>
            <w:tcW w:w="703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5EABD284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00B7F8AF" w14:textId="56C42733" w:rsidR="00AD228F" w:rsidRPr="00F70780" w:rsidRDefault="00AD228F" w:rsidP="00AD22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D228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3549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15B375" w14:textId="3ABACBF5" w:rsidR="00AD228F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3F6F20D6">
                <v:shape id="_x0000_i1077" type="#_x0000_t75" style="width:106.2pt;height:18pt" o:ole="">
                  <v:imagedata r:id="rId28" o:title=""/>
                </v:shape>
                <w:control r:id="rId29" w:name="CheckBox1111" w:shapeid="_x0000_i1077"/>
              </w:object>
            </w:r>
          </w:p>
        </w:tc>
        <w:tc>
          <w:tcPr>
            <w:tcW w:w="4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046C0C" w14:textId="2037AB96" w:rsidR="00AD228F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4F2814F5">
                <v:shape id="_x0000_i1079" type="#_x0000_t75" style="width:85.2pt;height:18pt" o:ole="">
                  <v:imagedata r:id="rId30" o:title=""/>
                </v:shape>
                <w:control r:id="rId31" w:name="CheckBox1112" w:shapeid="_x0000_i1079"/>
              </w:object>
            </w:r>
          </w:p>
        </w:tc>
      </w:tr>
      <w:tr w:rsidR="004A7626" w:rsidRPr="00F70780" w14:paraId="238AB180" w14:textId="77777777" w:rsidTr="00AD228F">
        <w:trPr>
          <w:trHeight w:val="75"/>
          <w:jc w:val="center"/>
        </w:trPr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DA4B0B9" w14:textId="77777777" w:rsidR="004A7626" w:rsidRPr="009D442A" w:rsidRDefault="004A7626" w:rsidP="009D442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D442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 xml:space="preserve"> 프로젝트 활용방향 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1C5C89" w14:textId="383622F1" w:rsidR="004A7626" w:rsidRPr="00DA6308" w:rsidRDefault="004A7626" w:rsidP="004A7626">
            <w:pPr>
              <w:spacing w:after="0" w:line="320" w:lineRule="exact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9D442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5C1B3BEA">
                <v:shape id="_x0000_i1092" type="#_x0000_t75" style="width:57.6pt;height:17.4pt" o:ole="">
                  <v:imagedata r:id="rId32" o:title=""/>
                </v:shape>
                <w:control r:id="rId33" w:name="CheckBox141" w:shapeid="_x0000_i1092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1BD660AC">
                <v:shape id="_x0000_i1083" type="#_x0000_t75" style="width:58.2pt;height:16.8pt" o:ole="">
                  <v:imagedata r:id="rId34" o:title=""/>
                </v:shape>
                <w:control r:id="rId35" w:name="CheckBox142" w:shapeid="_x0000_i1083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0A4756BE">
                <v:shape id="_x0000_i1085" type="#_x0000_t75" style="width:115.2pt;height:17.4pt" o:ole="">
                  <v:imagedata r:id="rId36" o:title=""/>
                </v:shape>
                <w:control r:id="rId37" w:name="CheckBox1421" w:shapeid="_x0000_i1085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6DD76999">
                <v:shape id="_x0000_i1087" type="#_x0000_t75" style="width:57pt;height:17.4pt" o:ole="">
                  <v:imagedata r:id="rId38" o:title=""/>
                </v:shape>
                <w:control r:id="rId39" w:name="CheckBox1422" w:shapeid="_x0000_i1087"/>
              </w:objec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vAlign w:val="center"/>
          </w:tcPr>
          <w:p w14:paraId="1516B782" w14:textId="77777777" w:rsidR="004A7626" w:rsidRPr="00DA6308" w:rsidRDefault="004A7626" w:rsidP="004A7626">
            <w:pPr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b/>
                <w:color w:val="000000"/>
                <w:kern w:val="0"/>
                <w:sz w:val="10"/>
                <w:szCs w:val="10"/>
              </w:rPr>
              <w:t xml:space="preserve">                   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9D442A" w:rsidRPr="00F70780" w14:paraId="4144BDA3" w14:textId="77777777" w:rsidTr="00E02193">
        <w:trPr>
          <w:trHeight w:val="152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8399E" w14:textId="77777777" w:rsidR="009D442A" w:rsidRPr="00F70780" w:rsidRDefault="009D442A" w:rsidP="009D442A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86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72C22" w14:textId="77777777" w:rsidR="009D442A" w:rsidRPr="00F70780" w:rsidRDefault="009D442A" w:rsidP="009D442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9D442A" w:rsidRPr="00F70780" w14:paraId="0220B533" w14:textId="77777777" w:rsidTr="00E02193">
        <w:trPr>
          <w:trHeight w:val="286"/>
          <w:jc w:val="center"/>
        </w:trPr>
        <w:tc>
          <w:tcPr>
            <w:tcW w:w="9726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BF348" w14:textId="77777777" w:rsidR="009D442A" w:rsidRPr="00780D15" w:rsidRDefault="009D442A" w:rsidP="009D442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80D1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□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출품작 요약</w:t>
            </w:r>
          </w:p>
        </w:tc>
      </w:tr>
      <w:tr w:rsidR="009D442A" w:rsidRPr="00F70780" w14:paraId="54EF5498" w14:textId="77777777" w:rsidTr="00AD228F">
        <w:trPr>
          <w:trHeight w:val="304"/>
          <w:jc w:val="center"/>
        </w:trPr>
        <w:tc>
          <w:tcPr>
            <w:tcW w:w="97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4272A" w14:textId="5BC8E868" w:rsidR="009D442A" w:rsidRPr="00780D15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프로젝트명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: </w:t>
            </w:r>
            <w:r w:rsidR="007B0C1D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MPSec</w:t>
            </w:r>
          </w:p>
        </w:tc>
      </w:tr>
      <w:tr w:rsidR="00AD228F" w:rsidRPr="00F70780" w14:paraId="478BE748" w14:textId="77777777" w:rsidTr="00AD228F">
        <w:trPr>
          <w:trHeight w:val="2309"/>
          <w:jc w:val="center"/>
        </w:trPr>
        <w:tc>
          <w:tcPr>
            <w:tcW w:w="97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2DF98D" w14:textId="77777777" w:rsidR="007B0C1D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프로젝트 개발 배경 및 목적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:</w:t>
            </w:r>
            <w:r w:rsidR="007B0C1D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</w:p>
          <w:p w14:paraId="2F32B664" w14:textId="040EC851" w:rsidR="007B0C1D" w:rsidRPr="00F73075" w:rsidRDefault="007B0C1D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MPSec (Multipath Security)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는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다중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경로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전송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기술인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t xml:space="preserve">mptcp </w:t>
            </w:r>
            <w:r>
              <w:rPr>
                <w:rFonts w:hint="eastAsia"/>
              </w:rPr>
              <w:t>프로토콜을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사용하여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네트워크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장애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상황에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효과적으로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대처할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있는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매우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안정적인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네트워킹을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제공합니다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허나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효과적으로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안정적인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네트워킹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서비스인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mptcp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네트워크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환경을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구성하려면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막대한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시간과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비용이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들게됩니다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PSec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프로젝트는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그러한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점을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해결하고자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>컨테이너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>기술과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>스크립트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>자동화를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>통해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>단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한번의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>클릭으로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누구나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안정적인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네트워크를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유지할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있도록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해당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환경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구성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>을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 w:rsidR="00AE210B">
              <w:rPr>
                <w:rFonts w:ascii="Segoe UI" w:hAnsi="Segoe UI" w:cs="Segoe UI" w:hint="eastAsia"/>
                <w:color w:val="24292E"/>
                <w:shd w:val="clear" w:color="auto" w:fill="FFFFFF"/>
              </w:rPr>
              <w:t>자동화하는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프로젝트입니다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.</w:t>
            </w:r>
          </w:p>
        </w:tc>
      </w:tr>
      <w:tr w:rsidR="00AD228F" w:rsidRPr="00F70780" w14:paraId="53A15132" w14:textId="77777777" w:rsidTr="00AD228F">
        <w:trPr>
          <w:trHeight w:val="3124"/>
          <w:jc w:val="center"/>
        </w:trPr>
        <w:tc>
          <w:tcPr>
            <w:tcW w:w="9726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1898CB" w14:textId="26739D45" w:rsidR="00AD228F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lastRenderedPageBreak/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프로젝트 개발 계획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:</w:t>
            </w:r>
          </w:p>
          <w:p w14:paraId="51F5894E" w14:textId="65AF6EC6" w:rsidR="00AD228F" w:rsidRPr="00AD228F" w:rsidRDefault="00B27E87" w:rsidP="00B27E87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오픈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소스의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특징을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활용하여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Github Repository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에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누구나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Contribute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할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있도록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많은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양의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문서와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프로젝트의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의의를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정의합니다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Contribute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방식은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Github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Pull Request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를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활용합니다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mptcp, dashboard, network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환경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설정에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대한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자동화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스크립트를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작성하여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하나의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Shell Script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F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ile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구성합니다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mptcp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프로토콜을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활용하여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통신할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있도록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해당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커널을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사용할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있는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Advanced Ubuntu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커널이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필요합니다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해당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커널의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경우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O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S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위에서의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hell Script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구성할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없으므로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Docker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를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활용하여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ptcp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커널이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설치된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상태의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Ubuntu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이미지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파일을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ocker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이미지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파일로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만들어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구성합니다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DockerFile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을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적절히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구성하여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단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한번의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클릭으로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해당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모든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환경이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구성될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있도록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합니다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.</w:t>
            </w:r>
          </w:p>
        </w:tc>
      </w:tr>
    </w:tbl>
    <w:p w14:paraId="7C8D2FFE" w14:textId="77777777" w:rsidR="0077753A" w:rsidRPr="005A66C1" w:rsidRDefault="0077753A" w:rsidP="005A66C1">
      <w:pPr>
        <w:pStyle w:val="a5"/>
      </w:pPr>
    </w:p>
    <w:sectPr w:rsidR="0077753A" w:rsidRPr="005A66C1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96BD6" w14:textId="77777777" w:rsidR="00EC7089" w:rsidRDefault="00EC7089" w:rsidP="00EC7089">
      <w:pPr>
        <w:spacing w:after="0" w:line="240" w:lineRule="auto"/>
      </w:pPr>
      <w:r>
        <w:separator/>
      </w:r>
    </w:p>
  </w:endnote>
  <w:endnote w:type="continuationSeparator" w:id="0">
    <w:p w14:paraId="6515BC90" w14:textId="77777777" w:rsidR="00EC7089" w:rsidRDefault="00EC7089" w:rsidP="00EC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굴림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Rix고딕 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라운드 Regular">
    <w:altName w:val="맑은 고딕"/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AB4D5" w14:textId="77777777" w:rsidR="00EC7089" w:rsidRDefault="00EC7089" w:rsidP="00EC7089">
      <w:pPr>
        <w:spacing w:after="0" w:line="240" w:lineRule="auto"/>
      </w:pPr>
      <w:r>
        <w:separator/>
      </w:r>
    </w:p>
  </w:footnote>
  <w:footnote w:type="continuationSeparator" w:id="0">
    <w:p w14:paraId="16115C6D" w14:textId="77777777" w:rsidR="00EC7089" w:rsidRDefault="00EC7089" w:rsidP="00EC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2135"/>
    <w:multiLevelType w:val="hybridMultilevel"/>
    <w:tmpl w:val="93023B5C"/>
    <w:lvl w:ilvl="0" w:tplc="D05E2324">
      <w:start w:val="6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A0"/>
    <w:rsid w:val="000414F6"/>
    <w:rsid w:val="00095768"/>
    <w:rsid w:val="000D7166"/>
    <w:rsid w:val="00160851"/>
    <w:rsid w:val="00232BF4"/>
    <w:rsid w:val="002F07A0"/>
    <w:rsid w:val="00391109"/>
    <w:rsid w:val="003B5A33"/>
    <w:rsid w:val="00402152"/>
    <w:rsid w:val="0043027E"/>
    <w:rsid w:val="004A7626"/>
    <w:rsid w:val="004E72A5"/>
    <w:rsid w:val="004F08EB"/>
    <w:rsid w:val="005770CB"/>
    <w:rsid w:val="005A66C1"/>
    <w:rsid w:val="005A78BB"/>
    <w:rsid w:val="006423A0"/>
    <w:rsid w:val="0077753A"/>
    <w:rsid w:val="00780D15"/>
    <w:rsid w:val="007A7AEA"/>
    <w:rsid w:val="007B0C1D"/>
    <w:rsid w:val="008D4BE1"/>
    <w:rsid w:val="009321E2"/>
    <w:rsid w:val="00956A6F"/>
    <w:rsid w:val="00994A9D"/>
    <w:rsid w:val="009B1F72"/>
    <w:rsid w:val="009D0CE2"/>
    <w:rsid w:val="009D442A"/>
    <w:rsid w:val="00A5498A"/>
    <w:rsid w:val="00AD228F"/>
    <w:rsid w:val="00AD58AF"/>
    <w:rsid w:val="00AE210B"/>
    <w:rsid w:val="00B01D65"/>
    <w:rsid w:val="00B27E87"/>
    <w:rsid w:val="00C95227"/>
    <w:rsid w:val="00C959FA"/>
    <w:rsid w:val="00D51681"/>
    <w:rsid w:val="00DA6308"/>
    <w:rsid w:val="00DC7FD8"/>
    <w:rsid w:val="00DD6A51"/>
    <w:rsid w:val="00E02193"/>
    <w:rsid w:val="00E227E0"/>
    <w:rsid w:val="00EA0439"/>
    <w:rsid w:val="00EC7089"/>
    <w:rsid w:val="00F44286"/>
    <w:rsid w:val="00F70780"/>
    <w:rsid w:val="00F73075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A0A4B1F"/>
  <w15:docId w15:val="{4DBD84AF-BA2E-4A12-814D-7251F2A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C95227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C7089"/>
  </w:style>
  <w:style w:type="paragraph" w:styleId="a9">
    <w:name w:val="footer"/>
    <w:basedOn w:val="a"/>
    <w:link w:val="Char1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C7089"/>
  </w:style>
  <w:style w:type="character" w:styleId="aa">
    <w:name w:val="Hyperlink"/>
    <w:basedOn w:val="a0"/>
    <w:uiPriority w:val="99"/>
    <w:semiHidden/>
    <w:unhideWhenUsed/>
    <w:rsid w:val="007B0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39121-8DAF-4000-8BA2-08C7D084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개발계획서_팀명(팀장명).dotm</Template>
  <TotalTime>35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ksh1</dc:creator>
  <cp:lastModifiedBy>kim junhee</cp:lastModifiedBy>
  <cp:revision>14</cp:revision>
  <dcterms:created xsi:type="dcterms:W3CDTF">2019-08-21T05:30:00Z</dcterms:created>
  <dcterms:modified xsi:type="dcterms:W3CDTF">2020-06-26T13:19:00Z</dcterms:modified>
</cp:coreProperties>
</file>